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D8D" w:rsidRDefault="00BE09CC" w:rsidP="00E5778E">
      <w:pPr>
        <w:pStyle w:val="Name"/>
      </w:pPr>
      <w:r>
        <w:t>Anna valladares</w:t>
      </w:r>
    </w:p>
    <w:p w:rsidR="009D4446" w:rsidRDefault="00215E79">
      <w:pPr>
        <w:pStyle w:val="ContactInfo"/>
      </w:pPr>
      <w:hyperlink r:id="rId7" w:history="1">
        <w:r w:rsidR="00733D7C" w:rsidRPr="00D01BFF">
          <w:rPr>
            <w:rStyle w:val="Hyperlink"/>
          </w:rPr>
          <w:t>annagvalladares@gmail.com</w:t>
        </w:r>
      </w:hyperlink>
    </w:p>
    <w:p w:rsidR="00CE1852" w:rsidRDefault="00733D7C" w:rsidP="00CE1852">
      <w:pPr>
        <w:pStyle w:val="ContactInfo"/>
      </w:pPr>
      <w:r>
        <w:t>305-300-6623</w:t>
      </w:r>
    </w:p>
    <w:p w:rsidR="003573A5" w:rsidRDefault="003573A5" w:rsidP="00CE1852">
      <w:pPr>
        <w:pStyle w:val="ContactInfo"/>
      </w:pPr>
    </w:p>
    <w:p w:rsidR="00CE1852" w:rsidRPr="003573A5" w:rsidRDefault="00CE1852" w:rsidP="00B52485">
      <w:pPr>
        <w:pStyle w:val="ContactInfo"/>
        <w:spacing w:after="0" w:line="276" w:lineRule="auto"/>
        <w:rPr>
          <w:b/>
          <w:i/>
          <w:sz w:val="26"/>
          <w:szCs w:val="26"/>
        </w:rPr>
      </w:pPr>
      <w:r w:rsidRPr="003573A5">
        <w:rPr>
          <w:b/>
          <w:i/>
          <w:sz w:val="26"/>
          <w:szCs w:val="26"/>
        </w:rPr>
        <w:t>Skills Summary</w:t>
      </w:r>
    </w:p>
    <w:p w:rsidR="004954EE" w:rsidRDefault="003D4452" w:rsidP="00B52485">
      <w:pPr>
        <w:pStyle w:val="ContactInfo"/>
        <w:spacing w:after="0" w:line="276" w:lineRule="auto"/>
      </w:pPr>
      <w:r w:rsidRPr="003573A5">
        <w:rPr>
          <w:sz w:val="20"/>
          <w:szCs w:val="20"/>
        </w:rPr>
        <w:t>Energetic and friendly</w:t>
      </w:r>
      <w:r w:rsidR="000E2CFB">
        <w:rPr>
          <w:sz w:val="20"/>
          <w:szCs w:val="20"/>
        </w:rPr>
        <w:t>,</w:t>
      </w:r>
      <w:r w:rsidR="00CB42D1">
        <w:rPr>
          <w:sz w:val="20"/>
          <w:szCs w:val="20"/>
        </w:rPr>
        <w:t xml:space="preserve"> capable </w:t>
      </w:r>
      <w:r w:rsidR="004954EE" w:rsidRPr="003573A5">
        <w:rPr>
          <w:sz w:val="20"/>
          <w:szCs w:val="20"/>
        </w:rPr>
        <w:t>of bringing people</w:t>
      </w:r>
      <w:r w:rsidR="00AA3EE2">
        <w:rPr>
          <w:sz w:val="20"/>
          <w:szCs w:val="20"/>
        </w:rPr>
        <w:t xml:space="preserve"> in</w:t>
      </w:r>
      <w:r w:rsidR="00D5784C">
        <w:rPr>
          <w:sz w:val="20"/>
          <w:szCs w:val="20"/>
        </w:rPr>
        <w:t>, very upbeat and</w:t>
      </w:r>
      <w:r w:rsidR="00C00919">
        <w:rPr>
          <w:sz w:val="20"/>
          <w:szCs w:val="20"/>
        </w:rPr>
        <w:t xml:space="preserve"> committed. </w:t>
      </w:r>
      <w:r w:rsidR="006046D5" w:rsidRPr="003573A5">
        <w:rPr>
          <w:sz w:val="20"/>
          <w:szCs w:val="20"/>
        </w:rPr>
        <w:t>S</w:t>
      </w:r>
      <w:r w:rsidR="004954EE" w:rsidRPr="003573A5">
        <w:rPr>
          <w:sz w:val="20"/>
          <w:szCs w:val="20"/>
        </w:rPr>
        <w:t xml:space="preserve">killed artist with </w:t>
      </w:r>
      <w:r w:rsidR="006046D5" w:rsidRPr="003573A5">
        <w:rPr>
          <w:sz w:val="20"/>
          <w:szCs w:val="20"/>
        </w:rPr>
        <w:t xml:space="preserve">talent to think outside of the box and generate ideas and concepts </w:t>
      </w:r>
      <w:r w:rsidR="00D218DA">
        <w:rPr>
          <w:sz w:val="20"/>
          <w:szCs w:val="20"/>
        </w:rPr>
        <w:t>to</w:t>
      </w:r>
      <w:r w:rsidR="00A5588B">
        <w:rPr>
          <w:sz w:val="20"/>
          <w:szCs w:val="20"/>
        </w:rPr>
        <w:t xml:space="preserve"> </w:t>
      </w:r>
      <w:r w:rsidR="00714A53">
        <w:rPr>
          <w:sz w:val="20"/>
          <w:szCs w:val="20"/>
        </w:rPr>
        <w:t>enhance customer experience</w:t>
      </w:r>
      <w:r w:rsidR="00CB374E" w:rsidRPr="003573A5">
        <w:rPr>
          <w:sz w:val="20"/>
          <w:szCs w:val="20"/>
        </w:rPr>
        <w:t xml:space="preserve">; </w:t>
      </w:r>
      <w:r w:rsidR="005173A9">
        <w:rPr>
          <w:sz w:val="20"/>
          <w:szCs w:val="20"/>
        </w:rPr>
        <w:t xml:space="preserve">driven, </w:t>
      </w:r>
      <w:r w:rsidR="00CB374E" w:rsidRPr="003573A5">
        <w:rPr>
          <w:sz w:val="20"/>
          <w:szCs w:val="20"/>
        </w:rPr>
        <w:t>ambitious and creative</w:t>
      </w:r>
      <w:r w:rsidR="00CB374E">
        <w:t>.</w:t>
      </w:r>
    </w:p>
    <w:p w:rsidR="00603E92" w:rsidRDefault="00E736FC" w:rsidP="00B52485">
      <w:pPr>
        <w:pStyle w:val="Heading1"/>
        <w:spacing w:after="0" w:line="276" w:lineRule="auto"/>
      </w:pPr>
      <w:r>
        <w:t>Education</w:t>
      </w:r>
    </w:p>
    <w:p w:rsidR="003E68FB" w:rsidRPr="0021766C" w:rsidRDefault="00493F3A" w:rsidP="003E68FB">
      <w:pPr>
        <w:pStyle w:val="Heading1"/>
        <w:spacing w:after="0" w:line="276" w:lineRule="auto"/>
        <w:rPr>
          <w:sz w:val="24"/>
          <w:szCs w:val="24"/>
        </w:rPr>
      </w:pPr>
      <w:r w:rsidRPr="0021766C">
        <w:rPr>
          <w:sz w:val="24"/>
          <w:szCs w:val="24"/>
        </w:rPr>
        <w:t>Student: Miami Arts Studio 6-12 @ Zelda</w:t>
      </w:r>
      <w:r w:rsidR="001841FF" w:rsidRPr="0021766C">
        <w:rPr>
          <w:sz w:val="24"/>
          <w:szCs w:val="24"/>
        </w:rPr>
        <w:t xml:space="preserve"> Glazer</w:t>
      </w:r>
    </w:p>
    <w:p w:rsidR="00336D8D" w:rsidRPr="0021766C" w:rsidRDefault="00687321" w:rsidP="003E68FB">
      <w:pPr>
        <w:pStyle w:val="Heading1"/>
        <w:spacing w:after="0" w:line="276" w:lineRule="auto"/>
        <w:rPr>
          <w:sz w:val="24"/>
          <w:szCs w:val="24"/>
        </w:rPr>
      </w:pPr>
      <w:r w:rsidRPr="0021766C">
        <w:rPr>
          <w:sz w:val="24"/>
          <w:szCs w:val="24"/>
        </w:rPr>
        <w:t>Graduation date: June 2022</w:t>
      </w:r>
    </w:p>
    <w:p w:rsidR="00336D8D" w:rsidRDefault="00687321" w:rsidP="00B52485">
      <w:pPr>
        <w:spacing w:after="0" w:line="276" w:lineRule="auto"/>
      </w:pPr>
      <w:r>
        <w:t>GPA: 3.500</w:t>
      </w:r>
    </w:p>
    <w:p w:rsidR="00687321" w:rsidRDefault="00DE40FD" w:rsidP="00B52485">
      <w:pPr>
        <w:spacing w:after="0" w:line="276" w:lineRule="auto"/>
      </w:pPr>
      <w:r>
        <w:t>Tak</w:t>
      </w:r>
      <w:r w:rsidR="000A5D42">
        <w:t>ing</w:t>
      </w:r>
      <w:r>
        <w:t xml:space="preserve"> gifted</w:t>
      </w:r>
      <w:r w:rsidR="00CB42D1">
        <w:t xml:space="preserve"> and </w:t>
      </w:r>
      <w:r>
        <w:t xml:space="preserve">honors classes since 2011, taking </w:t>
      </w:r>
      <w:r w:rsidR="005A69CF">
        <w:t xml:space="preserve">multiple </w:t>
      </w:r>
      <w:r>
        <w:t>Advanced Placement classes</w:t>
      </w:r>
      <w:r w:rsidR="006F5CDA">
        <w:t xml:space="preserve"> </w:t>
      </w:r>
      <w:r w:rsidR="0006338C">
        <w:t>including AP Environmental</w:t>
      </w:r>
      <w:r w:rsidR="007455A5">
        <w:t xml:space="preserve"> Science, AP Psychology, &amp; AP Studio Art.</w:t>
      </w:r>
      <w:bookmarkStart w:id="0" w:name="_GoBack"/>
      <w:bookmarkEnd w:id="0"/>
    </w:p>
    <w:p w:rsidR="009E5E24" w:rsidRPr="00E5778E" w:rsidRDefault="009E5E24" w:rsidP="00E5778E">
      <w:pPr>
        <w:pStyle w:val="Heading1"/>
        <w:spacing w:after="0" w:line="276" w:lineRule="auto"/>
      </w:pPr>
      <w:r>
        <w:t xml:space="preserve">Honors, Awards, and Experience </w:t>
      </w:r>
    </w:p>
    <w:p w:rsidR="009E5E24" w:rsidRPr="005A69CF" w:rsidRDefault="009E5E24" w:rsidP="005A69CF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5A69CF">
        <w:rPr>
          <w:sz w:val="20"/>
          <w:szCs w:val="20"/>
        </w:rPr>
        <w:t xml:space="preserve">Third Place overall for the district of Miami-Dade in the </w:t>
      </w:r>
      <w:r w:rsidR="00281E62">
        <w:rPr>
          <w:sz w:val="20"/>
          <w:szCs w:val="20"/>
        </w:rPr>
        <w:t>F</w:t>
      </w:r>
      <w:r w:rsidRPr="005A69CF">
        <w:rPr>
          <w:sz w:val="20"/>
          <w:szCs w:val="20"/>
        </w:rPr>
        <w:t xml:space="preserve">ine </w:t>
      </w:r>
      <w:r w:rsidR="00FC2FE0">
        <w:rPr>
          <w:sz w:val="20"/>
          <w:szCs w:val="20"/>
        </w:rPr>
        <w:t>A</w:t>
      </w:r>
      <w:r w:rsidRPr="005A69CF">
        <w:rPr>
          <w:sz w:val="20"/>
          <w:szCs w:val="20"/>
        </w:rPr>
        <w:t>rts category</w:t>
      </w:r>
      <w:r w:rsidR="00D47D88" w:rsidRPr="005A69CF">
        <w:rPr>
          <w:sz w:val="20"/>
          <w:szCs w:val="20"/>
        </w:rPr>
        <w:t xml:space="preserve"> at Youth Fair</w:t>
      </w:r>
    </w:p>
    <w:p w:rsidR="009E5E24" w:rsidRPr="005A69CF" w:rsidRDefault="009E5E24" w:rsidP="005A69CF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5A69CF">
        <w:rPr>
          <w:sz w:val="20"/>
          <w:szCs w:val="20"/>
        </w:rPr>
        <w:t>Multi-Media Night Winner of 2018 for best After Effects Film</w:t>
      </w:r>
    </w:p>
    <w:p w:rsidR="009E5E24" w:rsidRPr="005A69CF" w:rsidRDefault="009E5E24" w:rsidP="005A69CF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5A69CF">
        <w:rPr>
          <w:sz w:val="20"/>
          <w:szCs w:val="20"/>
        </w:rPr>
        <w:t xml:space="preserve">First Place for the Women’s Rights Movement at FIU for Best Portrait </w:t>
      </w:r>
    </w:p>
    <w:p w:rsidR="009E5E24" w:rsidRPr="005A69CF" w:rsidRDefault="009E5E24" w:rsidP="005A69CF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5A69CF">
        <w:rPr>
          <w:sz w:val="20"/>
          <w:szCs w:val="20"/>
        </w:rPr>
        <w:t>Put on a play for underprivileged children as a proud member of the Open Hearts club</w:t>
      </w:r>
    </w:p>
    <w:p w:rsidR="00C95FE6" w:rsidRPr="005A69CF" w:rsidRDefault="00A67138" w:rsidP="005A69CF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5A69CF">
        <w:rPr>
          <w:sz w:val="20"/>
          <w:szCs w:val="20"/>
        </w:rPr>
        <w:t>Technology Production Magnet</w:t>
      </w:r>
      <w:r w:rsidR="00850B53">
        <w:rPr>
          <w:sz w:val="20"/>
          <w:szCs w:val="20"/>
        </w:rPr>
        <w:t>:</w:t>
      </w:r>
      <w:r w:rsidRPr="005A69CF">
        <w:rPr>
          <w:sz w:val="20"/>
          <w:szCs w:val="20"/>
        </w:rPr>
        <w:t xml:space="preserve"> </w:t>
      </w:r>
      <w:r w:rsidR="00D055FD" w:rsidRPr="005A69CF">
        <w:rPr>
          <w:sz w:val="20"/>
          <w:szCs w:val="20"/>
        </w:rPr>
        <w:t xml:space="preserve">Skilled in </w:t>
      </w:r>
      <w:r w:rsidR="005B47E5" w:rsidRPr="005A69CF">
        <w:rPr>
          <w:sz w:val="20"/>
          <w:szCs w:val="20"/>
        </w:rPr>
        <w:t>Web software,</w:t>
      </w:r>
      <w:r w:rsidR="00543D5A" w:rsidRPr="005A69CF">
        <w:rPr>
          <w:sz w:val="20"/>
          <w:szCs w:val="20"/>
        </w:rPr>
        <w:t xml:space="preserve"> </w:t>
      </w:r>
      <w:r w:rsidR="000F0D3A">
        <w:rPr>
          <w:sz w:val="20"/>
          <w:szCs w:val="20"/>
        </w:rPr>
        <w:t>V</w:t>
      </w:r>
      <w:r w:rsidR="005B47E5" w:rsidRPr="005A69CF">
        <w:rPr>
          <w:sz w:val="20"/>
          <w:szCs w:val="20"/>
        </w:rPr>
        <w:t xml:space="preserve">ideo </w:t>
      </w:r>
      <w:r w:rsidR="000F0D3A">
        <w:rPr>
          <w:sz w:val="20"/>
          <w:szCs w:val="20"/>
        </w:rPr>
        <w:t>P</w:t>
      </w:r>
      <w:r w:rsidR="005B47E5" w:rsidRPr="005A69CF">
        <w:rPr>
          <w:sz w:val="20"/>
          <w:szCs w:val="20"/>
        </w:rPr>
        <w:t>roduction,</w:t>
      </w:r>
      <w:r w:rsidR="00543D5A" w:rsidRPr="005A69CF">
        <w:rPr>
          <w:sz w:val="20"/>
          <w:szCs w:val="20"/>
        </w:rPr>
        <w:t xml:space="preserve"> </w:t>
      </w:r>
      <w:r w:rsidR="000F0D3A">
        <w:rPr>
          <w:sz w:val="20"/>
          <w:szCs w:val="20"/>
        </w:rPr>
        <w:t>D</w:t>
      </w:r>
      <w:r w:rsidR="005B47E5" w:rsidRPr="005A69CF">
        <w:rPr>
          <w:sz w:val="20"/>
          <w:szCs w:val="20"/>
        </w:rPr>
        <w:t>esktop</w:t>
      </w:r>
      <w:r w:rsidR="00543D5A" w:rsidRPr="005A69CF">
        <w:rPr>
          <w:sz w:val="20"/>
          <w:szCs w:val="20"/>
        </w:rPr>
        <w:t xml:space="preserve"> </w:t>
      </w:r>
      <w:r w:rsidR="000F0D3A">
        <w:rPr>
          <w:sz w:val="20"/>
          <w:szCs w:val="20"/>
        </w:rPr>
        <w:t>P</w:t>
      </w:r>
      <w:r w:rsidR="005B47E5" w:rsidRPr="005A69CF">
        <w:rPr>
          <w:sz w:val="20"/>
          <w:szCs w:val="20"/>
        </w:rPr>
        <w:t>ublishing,</w:t>
      </w:r>
      <w:r w:rsidR="00543D5A" w:rsidRPr="005A69CF">
        <w:rPr>
          <w:sz w:val="20"/>
          <w:szCs w:val="20"/>
        </w:rPr>
        <w:t xml:space="preserve"> </w:t>
      </w:r>
      <w:r w:rsidR="000F0D3A">
        <w:rPr>
          <w:sz w:val="20"/>
          <w:szCs w:val="20"/>
        </w:rPr>
        <w:t>D</w:t>
      </w:r>
      <w:r w:rsidR="005B47E5" w:rsidRPr="005A69CF">
        <w:rPr>
          <w:sz w:val="20"/>
          <w:szCs w:val="20"/>
        </w:rPr>
        <w:t>igital</w:t>
      </w:r>
      <w:r w:rsidR="00543D5A" w:rsidRPr="005A69CF">
        <w:rPr>
          <w:sz w:val="20"/>
          <w:szCs w:val="20"/>
        </w:rPr>
        <w:t xml:space="preserve"> </w:t>
      </w:r>
      <w:r w:rsidR="000F0D3A">
        <w:rPr>
          <w:sz w:val="20"/>
          <w:szCs w:val="20"/>
        </w:rPr>
        <w:t>D</w:t>
      </w:r>
      <w:r w:rsidR="005B47E5" w:rsidRPr="005A69CF">
        <w:rPr>
          <w:sz w:val="20"/>
          <w:szCs w:val="20"/>
        </w:rPr>
        <w:t>esign,</w:t>
      </w:r>
      <w:r w:rsidR="00D055FD" w:rsidRPr="005A69CF">
        <w:rPr>
          <w:sz w:val="20"/>
          <w:szCs w:val="20"/>
        </w:rPr>
        <w:t xml:space="preserve"> </w:t>
      </w:r>
      <w:r w:rsidR="000F0D3A">
        <w:rPr>
          <w:sz w:val="20"/>
          <w:szCs w:val="20"/>
        </w:rPr>
        <w:t>A</w:t>
      </w:r>
      <w:r w:rsidR="00D055FD" w:rsidRPr="005A69CF">
        <w:rPr>
          <w:sz w:val="20"/>
          <w:szCs w:val="20"/>
        </w:rPr>
        <w:t xml:space="preserve">nimation </w:t>
      </w:r>
      <w:r w:rsidR="005B47E5" w:rsidRPr="005A69CF">
        <w:rPr>
          <w:sz w:val="20"/>
          <w:szCs w:val="20"/>
        </w:rPr>
        <w:t>(</w:t>
      </w:r>
      <w:r w:rsidR="003C561A" w:rsidRPr="005A69CF">
        <w:rPr>
          <w:sz w:val="20"/>
          <w:szCs w:val="20"/>
        </w:rPr>
        <w:t>Oct</w:t>
      </w:r>
      <w:r w:rsidR="005B47E5" w:rsidRPr="005A69CF">
        <w:rPr>
          <w:sz w:val="20"/>
          <w:szCs w:val="20"/>
        </w:rPr>
        <w:t xml:space="preserve"> 201</w:t>
      </w:r>
      <w:r w:rsidR="003C561A" w:rsidRPr="005A69CF">
        <w:rPr>
          <w:sz w:val="20"/>
          <w:szCs w:val="20"/>
        </w:rPr>
        <w:t>7</w:t>
      </w:r>
      <w:r w:rsidR="005B47E5" w:rsidRPr="005A69CF">
        <w:rPr>
          <w:sz w:val="20"/>
          <w:szCs w:val="20"/>
        </w:rPr>
        <w:t xml:space="preserve"> – present)</w:t>
      </w:r>
    </w:p>
    <w:p w:rsidR="00336D8D" w:rsidRDefault="006A02BA" w:rsidP="00B52485">
      <w:pPr>
        <w:pStyle w:val="Heading2"/>
        <w:spacing w:after="0" w:line="276" w:lineRule="auto"/>
      </w:pPr>
      <w:r>
        <w:t xml:space="preserve">Qualifications </w:t>
      </w:r>
    </w:p>
    <w:p w:rsidR="00364A6A" w:rsidRPr="00FC2FE0" w:rsidRDefault="00954632" w:rsidP="00FC2FE0">
      <w:pPr>
        <w:pStyle w:val="ListParagraph"/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FC2FE0">
        <w:rPr>
          <w:sz w:val="20"/>
          <w:szCs w:val="20"/>
        </w:rPr>
        <w:t>W</w:t>
      </w:r>
      <w:r w:rsidR="00012CF2" w:rsidRPr="00FC2FE0">
        <w:rPr>
          <w:sz w:val="20"/>
          <w:szCs w:val="20"/>
        </w:rPr>
        <w:t>ell</w:t>
      </w:r>
      <w:r w:rsidR="00ED15A6">
        <w:rPr>
          <w:sz w:val="20"/>
          <w:szCs w:val="20"/>
        </w:rPr>
        <w:t>-</w:t>
      </w:r>
      <w:r w:rsidR="00012CF2" w:rsidRPr="00FC2FE0">
        <w:rPr>
          <w:sz w:val="20"/>
          <w:szCs w:val="20"/>
        </w:rPr>
        <w:t>versed</w:t>
      </w:r>
      <w:r w:rsidR="00F93F42" w:rsidRPr="00FC2FE0">
        <w:rPr>
          <w:sz w:val="20"/>
          <w:szCs w:val="20"/>
        </w:rPr>
        <w:t xml:space="preserve"> in </w:t>
      </w:r>
      <w:r w:rsidR="00364A6A" w:rsidRPr="00FC2FE0">
        <w:rPr>
          <w:sz w:val="20"/>
          <w:szCs w:val="20"/>
        </w:rPr>
        <w:t xml:space="preserve">Adobe Creative </w:t>
      </w:r>
      <w:r w:rsidR="00DF4F8A">
        <w:rPr>
          <w:sz w:val="20"/>
          <w:szCs w:val="20"/>
        </w:rPr>
        <w:t>C</w:t>
      </w:r>
      <w:r w:rsidR="00364A6A" w:rsidRPr="00FC2FE0">
        <w:rPr>
          <w:sz w:val="20"/>
          <w:szCs w:val="20"/>
        </w:rPr>
        <w:t>loud and Krita</w:t>
      </w:r>
    </w:p>
    <w:p w:rsidR="00364A6A" w:rsidRPr="00FC2FE0" w:rsidRDefault="00A950B2" w:rsidP="00FC2FE0">
      <w:pPr>
        <w:pStyle w:val="ListParagraph"/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FC2FE0">
        <w:rPr>
          <w:sz w:val="20"/>
          <w:szCs w:val="20"/>
        </w:rPr>
        <w:t>Bilingual (English &amp; Spanish)</w:t>
      </w:r>
    </w:p>
    <w:p w:rsidR="009D3721" w:rsidRPr="00FC2FE0" w:rsidRDefault="009D3721" w:rsidP="00FC2FE0">
      <w:pPr>
        <w:pStyle w:val="ListParagraph"/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FC2FE0">
        <w:rPr>
          <w:sz w:val="20"/>
          <w:szCs w:val="20"/>
        </w:rPr>
        <w:t>Excellent communication skills</w:t>
      </w:r>
    </w:p>
    <w:p w:rsidR="00336D8D" w:rsidRDefault="00832248" w:rsidP="00FC2FE0">
      <w:pPr>
        <w:pStyle w:val="ListParagraph"/>
        <w:numPr>
          <w:ilvl w:val="0"/>
          <w:numId w:val="14"/>
        </w:numPr>
        <w:spacing w:after="0" w:line="276" w:lineRule="auto"/>
      </w:pPr>
      <w:r w:rsidRPr="00FC2FE0">
        <w:rPr>
          <w:sz w:val="20"/>
          <w:szCs w:val="20"/>
        </w:rPr>
        <w:t>Skilled in Microsoft Suite</w:t>
      </w:r>
      <w:r>
        <w:t xml:space="preserve"> </w:t>
      </w:r>
    </w:p>
    <w:p w:rsidR="00507143" w:rsidRPr="00FC2FE0" w:rsidRDefault="00507143" w:rsidP="00FC2FE0">
      <w:pPr>
        <w:pStyle w:val="ListParagraph"/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FC2FE0">
        <w:rPr>
          <w:sz w:val="20"/>
          <w:szCs w:val="20"/>
        </w:rPr>
        <w:t>Certified in InDesign</w:t>
      </w:r>
    </w:p>
    <w:p w:rsidR="003573A5" w:rsidRPr="001D3D51" w:rsidRDefault="0002580F" w:rsidP="001D3D51">
      <w:pPr>
        <w:pStyle w:val="Heading2"/>
        <w:rPr>
          <w:i w:val="0"/>
          <w:sz w:val="24"/>
          <w:szCs w:val="24"/>
        </w:rPr>
      </w:pPr>
      <w:r w:rsidRPr="001D3D51">
        <w:rPr>
          <w:i w:val="0"/>
          <w:sz w:val="24"/>
          <w:szCs w:val="24"/>
        </w:rPr>
        <w:t xml:space="preserve">Extracurricular Activities </w:t>
      </w:r>
    </w:p>
    <w:p w:rsidR="00A03464" w:rsidRPr="00FC2FE0" w:rsidRDefault="00A03464" w:rsidP="00FC2FE0">
      <w:pPr>
        <w:pStyle w:val="ListParagraph"/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FC2FE0">
        <w:rPr>
          <w:sz w:val="20"/>
          <w:szCs w:val="20"/>
        </w:rPr>
        <w:t>Member</w:t>
      </w:r>
      <w:r w:rsidR="005E5F02">
        <w:rPr>
          <w:sz w:val="20"/>
          <w:szCs w:val="20"/>
        </w:rPr>
        <w:t>,</w:t>
      </w:r>
      <w:r w:rsidRPr="00FC2FE0">
        <w:rPr>
          <w:sz w:val="20"/>
          <w:szCs w:val="20"/>
        </w:rPr>
        <w:t xml:space="preserve"> Open Hearts Club (</w:t>
      </w:r>
      <w:r w:rsidR="0027167E" w:rsidRPr="00FC2FE0">
        <w:rPr>
          <w:sz w:val="20"/>
          <w:szCs w:val="20"/>
        </w:rPr>
        <w:t>2018 – Present)</w:t>
      </w:r>
    </w:p>
    <w:p w:rsidR="00203C0F" w:rsidRPr="00FC2FE0" w:rsidRDefault="00895D13" w:rsidP="00FC2FE0">
      <w:pPr>
        <w:pStyle w:val="ListParagraph"/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Volunteer and teacher</w:t>
      </w:r>
      <w:r w:rsidR="00FB013E">
        <w:rPr>
          <w:sz w:val="20"/>
          <w:szCs w:val="20"/>
        </w:rPr>
        <w:t xml:space="preserve">’s assistant, </w:t>
      </w:r>
      <w:r w:rsidR="003E68FB" w:rsidRPr="00FC2FE0">
        <w:rPr>
          <w:sz w:val="20"/>
          <w:szCs w:val="20"/>
        </w:rPr>
        <w:t xml:space="preserve">Bent Tree </w:t>
      </w:r>
      <w:r w:rsidR="00203C0F" w:rsidRPr="00FC2FE0">
        <w:rPr>
          <w:sz w:val="20"/>
          <w:szCs w:val="20"/>
        </w:rPr>
        <w:t>Elementary School Art Club</w:t>
      </w:r>
    </w:p>
    <w:p w:rsidR="00B52485" w:rsidRPr="00FC2FE0" w:rsidRDefault="00454734" w:rsidP="00FC2FE0">
      <w:pPr>
        <w:pStyle w:val="ListParagraph"/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Volunteer, </w:t>
      </w:r>
      <w:r w:rsidR="00B52485" w:rsidRPr="00FC2FE0">
        <w:rPr>
          <w:sz w:val="20"/>
          <w:szCs w:val="20"/>
        </w:rPr>
        <w:t>St Kevin</w:t>
      </w:r>
      <w:r w:rsidR="00531A85">
        <w:rPr>
          <w:sz w:val="20"/>
          <w:szCs w:val="20"/>
        </w:rPr>
        <w:t>’s</w:t>
      </w:r>
      <w:r w:rsidR="00B52485" w:rsidRPr="00FC2FE0">
        <w:rPr>
          <w:sz w:val="20"/>
          <w:szCs w:val="20"/>
        </w:rPr>
        <w:t xml:space="preserve"> Catholic Church </w:t>
      </w:r>
      <w:r>
        <w:rPr>
          <w:sz w:val="20"/>
          <w:szCs w:val="20"/>
        </w:rPr>
        <w:t xml:space="preserve">Thanksgiving </w:t>
      </w:r>
      <w:r w:rsidR="003E68FB" w:rsidRPr="00FC2FE0">
        <w:rPr>
          <w:sz w:val="20"/>
          <w:szCs w:val="20"/>
        </w:rPr>
        <w:t xml:space="preserve">Food Drive </w:t>
      </w:r>
    </w:p>
    <w:p w:rsidR="0002580F" w:rsidRPr="0002580F" w:rsidRDefault="0002580F" w:rsidP="00832248">
      <w:pPr>
        <w:rPr>
          <w:b/>
          <w:i/>
          <w:sz w:val="26"/>
          <w:szCs w:val="26"/>
        </w:rPr>
      </w:pPr>
    </w:p>
    <w:sectPr w:rsidR="0002580F" w:rsidRPr="0002580F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E79" w:rsidRDefault="00215E79">
      <w:pPr>
        <w:spacing w:after="0" w:line="240" w:lineRule="auto"/>
      </w:pPr>
      <w:r>
        <w:separator/>
      </w:r>
    </w:p>
  </w:endnote>
  <w:endnote w:type="continuationSeparator" w:id="0">
    <w:p w:rsidR="00215E79" w:rsidRDefault="0021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6D8D" w:rsidRDefault="00215E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E79" w:rsidRDefault="00215E79">
      <w:pPr>
        <w:spacing w:after="0" w:line="240" w:lineRule="auto"/>
      </w:pPr>
      <w:r>
        <w:separator/>
      </w:r>
    </w:p>
  </w:footnote>
  <w:footnote w:type="continuationSeparator" w:id="0">
    <w:p w:rsidR="00215E79" w:rsidRDefault="0021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8D" w:rsidRDefault="00215E7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C50520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8D" w:rsidRDefault="00215E7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232BD5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833"/>
    <w:multiLevelType w:val="hybridMultilevel"/>
    <w:tmpl w:val="DA6E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A3793"/>
    <w:multiLevelType w:val="hybridMultilevel"/>
    <w:tmpl w:val="97AE8DB4"/>
    <w:lvl w:ilvl="0" w:tplc="FFFFFFFF">
      <w:start w:val="30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437DF"/>
    <w:multiLevelType w:val="hybridMultilevel"/>
    <w:tmpl w:val="386CE7C6"/>
    <w:lvl w:ilvl="0" w:tplc="FFFFFFFF">
      <w:start w:val="30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C27C6"/>
    <w:multiLevelType w:val="hybridMultilevel"/>
    <w:tmpl w:val="229A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D521C"/>
    <w:multiLevelType w:val="hybridMultilevel"/>
    <w:tmpl w:val="975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C"/>
    <w:rsid w:val="00012CF2"/>
    <w:rsid w:val="0002580F"/>
    <w:rsid w:val="0006338C"/>
    <w:rsid w:val="000A5D42"/>
    <w:rsid w:val="000E2CFB"/>
    <w:rsid w:val="000F0D3A"/>
    <w:rsid w:val="00122847"/>
    <w:rsid w:val="001841FF"/>
    <w:rsid w:val="001D3D51"/>
    <w:rsid w:val="00203C0F"/>
    <w:rsid w:val="00215E79"/>
    <w:rsid w:val="0021766C"/>
    <w:rsid w:val="00265504"/>
    <w:rsid w:val="0027167E"/>
    <w:rsid w:val="00281E62"/>
    <w:rsid w:val="00336D8D"/>
    <w:rsid w:val="003573A5"/>
    <w:rsid w:val="00364A6A"/>
    <w:rsid w:val="003C561A"/>
    <w:rsid w:val="003D4452"/>
    <w:rsid w:val="003E68FB"/>
    <w:rsid w:val="00454734"/>
    <w:rsid w:val="00493F3A"/>
    <w:rsid w:val="004954EE"/>
    <w:rsid w:val="004B5969"/>
    <w:rsid w:val="00507143"/>
    <w:rsid w:val="005173A9"/>
    <w:rsid w:val="00531A85"/>
    <w:rsid w:val="00543D5A"/>
    <w:rsid w:val="005A69CF"/>
    <w:rsid w:val="005B47E5"/>
    <w:rsid w:val="005E5F02"/>
    <w:rsid w:val="00603E92"/>
    <w:rsid w:val="006046D5"/>
    <w:rsid w:val="00687321"/>
    <w:rsid w:val="006A02BA"/>
    <w:rsid w:val="006F5CDA"/>
    <w:rsid w:val="00714A53"/>
    <w:rsid w:val="00733D7C"/>
    <w:rsid w:val="007455A5"/>
    <w:rsid w:val="00832248"/>
    <w:rsid w:val="00850B53"/>
    <w:rsid w:val="00895D13"/>
    <w:rsid w:val="008A2C6F"/>
    <w:rsid w:val="008B78A1"/>
    <w:rsid w:val="008F7022"/>
    <w:rsid w:val="00954632"/>
    <w:rsid w:val="00971E42"/>
    <w:rsid w:val="009D3721"/>
    <w:rsid w:val="009D4446"/>
    <w:rsid w:val="009E5E24"/>
    <w:rsid w:val="00A03464"/>
    <w:rsid w:val="00A5588B"/>
    <w:rsid w:val="00A67138"/>
    <w:rsid w:val="00A950B2"/>
    <w:rsid w:val="00AA3EE2"/>
    <w:rsid w:val="00AF1886"/>
    <w:rsid w:val="00B52485"/>
    <w:rsid w:val="00BE09CC"/>
    <w:rsid w:val="00C00919"/>
    <w:rsid w:val="00C95FE6"/>
    <w:rsid w:val="00CB374E"/>
    <w:rsid w:val="00CB42D1"/>
    <w:rsid w:val="00CE1852"/>
    <w:rsid w:val="00CE6004"/>
    <w:rsid w:val="00D055FD"/>
    <w:rsid w:val="00D218DA"/>
    <w:rsid w:val="00D46369"/>
    <w:rsid w:val="00D47D88"/>
    <w:rsid w:val="00D5784C"/>
    <w:rsid w:val="00DE40FD"/>
    <w:rsid w:val="00DF4F8A"/>
    <w:rsid w:val="00E46933"/>
    <w:rsid w:val="00E5778E"/>
    <w:rsid w:val="00E72A3B"/>
    <w:rsid w:val="00E736FC"/>
    <w:rsid w:val="00ED15A6"/>
    <w:rsid w:val="00F450AE"/>
    <w:rsid w:val="00F93F42"/>
    <w:rsid w:val="00FB013E"/>
    <w:rsid w:val="00FC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EA531"/>
  <w15:chartTrackingRefBased/>
  <w15:docId w15:val="{6AA36E03-86BA-F44B-B5B6-52D0EB14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733D7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agvalladare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76C2D97-4584-794E-8D90-8D785E81CDA0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%7b176C2D97-4584-794E-8D90-8D785E81CDA0%7dtf16392120.dotx</Template>
  <TotalTime>143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Valladares, Anna G - 0337517</dc:creator>
  <cp:keywords/>
  <dc:description/>
  <cp:lastModifiedBy>Valladares, Anna G - 0337517</cp:lastModifiedBy>
  <cp:revision>4</cp:revision>
  <dcterms:created xsi:type="dcterms:W3CDTF">2019-06-09T19:56:00Z</dcterms:created>
  <dcterms:modified xsi:type="dcterms:W3CDTF">2019-08-11T21:04:00Z</dcterms:modified>
</cp:coreProperties>
</file>